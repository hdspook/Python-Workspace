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>REPORT TITLE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>REPORT TITLE</w:t>
                            </w:r>
                          </w:p>
                          <w:p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E4F5EC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3480230CD294A6B98C083085A5E61C4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1F57BE">
                  <w:rPr>
                    <w:rStyle w:val="SubtitleChar"/>
                    <w:b w:val="0"/>
                    <w:noProof/>
                  </w:rPr>
                  <w:t>October 15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235B9C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1F57BE" w:rsidP="00D077E9">
            <w:sdt>
              <w:sdtPr>
                <w:id w:val="-1740469667"/>
                <w:placeholder>
                  <w:docPart w:val="06E9CA9F02DB4E93A5952DCC22E1FCAB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9F4665291AA3471EA155B8C6958A56B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CD69B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3941F2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BACBEAF4D7EA40BF9CAD75FF06B8C89B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sdt>
            <w:sdtPr>
              <w:id w:val="-2056388886"/>
              <w:placeholder>
                <w:docPart w:val="5F96859A19D1464AB2FBAC675C85F5E4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/>
          <w:sdt>
            <w:sdtPr>
              <w:id w:val="-1742009241"/>
              <w:placeholder>
                <w:docPart w:val="C45AECB452D64870BC54A9D85942A32E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39996DA36264495BAF841246C92C1915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C961FC62D82948E7B3EB4F601C150F7A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D5" w:rsidRDefault="00D44CD5">
      <w:r>
        <w:separator/>
      </w:r>
    </w:p>
    <w:p w:rsidR="00D44CD5" w:rsidRDefault="00D44CD5"/>
  </w:endnote>
  <w:endnote w:type="continuationSeparator" w:id="0">
    <w:p w:rsidR="00D44CD5" w:rsidRDefault="00D44CD5">
      <w:r>
        <w:continuationSeparator/>
      </w:r>
    </w:p>
    <w:p w:rsidR="00D44CD5" w:rsidRDefault="00D44C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7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D5" w:rsidRDefault="00D44CD5">
      <w:r>
        <w:separator/>
      </w:r>
    </w:p>
    <w:p w:rsidR="00D44CD5" w:rsidRDefault="00D44CD5"/>
  </w:footnote>
  <w:footnote w:type="continuationSeparator" w:id="0">
    <w:p w:rsidR="00D44CD5" w:rsidRDefault="00D44CD5">
      <w:r>
        <w:continuationSeparator/>
      </w:r>
    </w:p>
    <w:p w:rsidR="00D44CD5" w:rsidRDefault="00D44C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D5"/>
    <w:rsid w:val="0002482E"/>
    <w:rsid w:val="00050324"/>
    <w:rsid w:val="00077F9F"/>
    <w:rsid w:val="000A0150"/>
    <w:rsid w:val="000E63C9"/>
    <w:rsid w:val="00130E9D"/>
    <w:rsid w:val="00150A6D"/>
    <w:rsid w:val="00185B35"/>
    <w:rsid w:val="001F2BC8"/>
    <w:rsid w:val="001F57BE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10C2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8097A"/>
    <w:rsid w:val="009C0BD2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44CD5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58421207-A6CE-4B5B-A5FD-3D94FE97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38993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480230CD294A6B98C083085A5E6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EB17E-D0A8-455C-999E-F885F429EDCF}"/>
      </w:docPartPr>
      <w:docPartBody>
        <w:p w:rsidR="00573908" w:rsidRDefault="00573908">
          <w:pPr>
            <w:pStyle w:val="13480230CD294A6B98C083085A5E61C4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12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6E9CA9F02DB4E93A5952DCC22E1F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5FB9F-5E92-4DD4-BA6D-66EFDDC651C5}"/>
      </w:docPartPr>
      <w:docPartBody>
        <w:p w:rsidR="00573908" w:rsidRDefault="00573908">
          <w:pPr>
            <w:pStyle w:val="06E9CA9F02DB4E93A5952DCC22E1FCAB"/>
          </w:pPr>
          <w:r>
            <w:t>COMPANY NAME</w:t>
          </w:r>
        </w:p>
      </w:docPartBody>
    </w:docPart>
    <w:docPart>
      <w:docPartPr>
        <w:name w:val="9F4665291AA3471EA155B8C6958A5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A7C60-947B-4599-B4EF-0EC1C3625415}"/>
      </w:docPartPr>
      <w:docPartBody>
        <w:p w:rsidR="00573908" w:rsidRDefault="00573908">
          <w:pPr>
            <w:pStyle w:val="9F4665291AA3471EA155B8C6958A56B0"/>
          </w:pPr>
          <w:r>
            <w:t>Your Name</w:t>
          </w:r>
        </w:p>
      </w:docPartBody>
    </w:docPart>
    <w:docPart>
      <w:docPartPr>
        <w:name w:val="BACBEAF4D7EA40BF9CAD75FF06B8C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2E39-278E-4036-B51F-4A0F83E21AA6}"/>
      </w:docPartPr>
      <w:docPartBody>
        <w:p w:rsidR="00573908" w:rsidRDefault="00573908">
          <w:pPr>
            <w:pStyle w:val="BACBEAF4D7EA40BF9CAD75FF06B8C89B"/>
          </w:pPr>
          <w:r w:rsidRPr="00DF027C">
            <w:t>Subtitle Text Here</w:t>
          </w:r>
        </w:p>
      </w:docPartBody>
    </w:docPart>
    <w:docPart>
      <w:docPartPr>
        <w:name w:val="5F96859A19D1464AB2FBAC675C85F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44328-B371-42F8-82D7-82194F20816E}"/>
      </w:docPartPr>
      <w:docPartBody>
        <w:p w:rsidR="00573908" w:rsidRDefault="00573908">
          <w:pPr>
            <w:pStyle w:val="5F96859A19D1464AB2FBAC675C85F5E4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C45AECB452D64870BC54A9D85942A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3ED5A-3030-4290-B367-D2346433C4C1}"/>
      </w:docPartPr>
      <w:docPartBody>
        <w:p w:rsidR="00573908" w:rsidRDefault="00573908">
          <w:pPr>
            <w:pStyle w:val="C45AECB452D64870BC54A9D85942A32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39996DA36264495BAF841246C92C1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932F-27C9-4815-8EBF-66E56EFA0F8F}"/>
      </w:docPartPr>
      <w:docPartBody>
        <w:p w:rsidR="00573908" w:rsidRDefault="00573908">
          <w:pPr>
            <w:pStyle w:val="39996DA36264495BAF841246C92C1915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C961FC62D82948E7B3EB4F601C150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2666E-EE12-46DA-A3D0-A3CAFC28D1FA}"/>
      </w:docPartPr>
      <w:docPartBody>
        <w:p w:rsidR="00573908" w:rsidRDefault="00573908">
          <w:pPr>
            <w:pStyle w:val="C961FC62D82948E7B3EB4F601C150F7A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08"/>
    <w:rsid w:val="0057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13480230CD294A6B98C083085A5E61C4">
    <w:name w:val="13480230CD294A6B98C083085A5E61C4"/>
  </w:style>
  <w:style w:type="paragraph" w:customStyle="1" w:styleId="06E9CA9F02DB4E93A5952DCC22E1FCAB">
    <w:name w:val="06E9CA9F02DB4E93A5952DCC22E1FCAB"/>
  </w:style>
  <w:style w:type="paragraph" w:customStyle="1" w:styleId="9F4665291AA3471EA155B8C6958A56B0">
    <w:name w:val="9F4665291AA3471EA155B8C6958A56B0"/>
  </w:style>
  <w:style w:type="paragraph" w:customStyle="1" w:styleId="BACBEAF4D7EA40BF9CAD75FF06B8C89B">
    <w:name w:val="BACBEAF4D7EA40BF9CAD75FF06B8C89B"/>
  </w:style>
  <w:style w:type="paragraph" w:customStyle="1" w:styleId="5F96859A19D1464AB2FBAC675C85F5E4">
    <w:name w:val="5F96859A19D1464AB2FBAC675C85F5E4"/>
  </w:style>
  <w:style w:type="paragraph" w:customStyle="1" w:styleId="C45AECB452D64870BC54A9D85942A32E">
    <w:name w:val="C45AECB452D64870BC54A9D85942A32E"/>
  </w:style>
  <w:style w:type="paragraph" w:customStyle="1" w:styleId="39996DA36264495BAF841246C92C1915">
    <w:name w:val="39996DA36264495BAF841246C92C1915"/>
  </w:style>
  <w:style w:type="paragraph" w:customStyle="1" w:styleId="C961FC62D82948E7B3EB4F601C150F7A">
    <w:name w:val="C961FC62D82948E7B3EB4F601C150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Dubey, Himanshu (Cognizant)</dc:creator>
  <cp:keywords/>
  <cp:lastModifiedBy>Dubey, Himanshu (Cognizant)</cp:lastModifiedBy>
  <cp:revision>6</cp:revision>
  <cp:lastPrinted>2020-10-15T16:01:00Z</cp:lastPrinted>
  <dcterms:created xsi:type="dcterms:W3CDTF">2020-10-12T13:30:00Z</dcterms:created>
  <dcterms:modified xsi:type="dcterms:W3CDTF">2020-10-15T16:01:00Z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